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2413" w14:paraId="77FEDF66" w14:textId="77777777" w:rsidTr="004D67E4">
        <w:trPr>
          <w:trHeight w:val="5089"/>
        </w:trPr>
        <w:tc>
          <w:tcPr>
            <w:tcW w:w="8494" w:type="dxa"/>
          </w:tcPr>
          <w:p w14:paraId="7A24FCB0" w14:textId="77777777" w:rsidR="003C2413" w:rsidRDefault="003C2413">
            <w:r>
              <w:rPr>
                <w:noProof/>
              </w:rPr>
              <w:drawing>
                <wp:inline distT="0" distB="0" distL="0" distR="0" wp14:anchorId="2C9A3A0B" wp14:editId="33B195F5">
                  <wp:extent cx="1143000" cy="1180131"/>
                  <wp:effectExtent l="0" t="0" r="0" b="1270"/>
                  <wp:docPr id="1240990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893" cy="119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113" w14:paraId="696F17AC" w14:textId="77777777" w:rsidTr="004D67E4">
        <w:tc>
          <w:tcPr>
            <w:tcW w:w="8494" w:type="dxa"/>
          </w:tcPr>
          <w:p w14:paraId="07CD48D0" w14:textId="1C13B678" w:rsidR="004C0113" w:rsidRPr="004C0113" w:rsidRDefault="00723936" w:rsidP="00DE5D7A">
            <w:pPr>
              <w:pStyle w:val="Ttulo"/>
            </w:pPr>
            <w:r>
              <w:t>FelixBus</w:t>
            </w:r>
          </w:p>
        </w:tc>
      </w:tr>
      <w:tr w:rsidR="004C0113" w14:paraId="29B94974" w14:textId="77777777" w:rsidTr="00723936">
        <w:trPr>
          <w:trHeight w:val="6371"/>
        </w:trPr>
        <w:tc>
          <w:tcPr>
            <w:tcW w:w="8494" w:type="dxa"/>
          </w:tcPr>
          <w:p w14:paraId="65EBFF98" w14:textId="3855168A" w:rsidR="004C0113" w:rsidRDefault="00723936" w:rsidP="004C0113">
            <w:pPr>
              <w:pStyle w:val="Subttulo"/>
            </w:pPr>
            <w:r>
              <w:t>Programação web com base de dados</w:t>
            </w:r>
          </w:p>
        </w:tc>
      </w:tr>
      <w:tr w:rsidR="004C0113" w14:paraId="7588D7C7" w14:textId="77777777" w:rsidTr="004D67E4">
        <w:tc>
          <w:tcPr>
            <w:tcW w:w="8494" w:type="dxa"/>
          </w:tcPr>
          <w:p w14:paraId="6396943C" w14:textId="416C0041" w:rsidR="004C0113" w:rsidRDefault="004C0113" w:rsidP="004C0113">
            <w:pPr>
              <w:rPr>
                <w:rStyle w:val="nfaseDiscreta"/>
              </w:rPr>
            </w:pPr>
            <w:r w:rsidRPr="004C0113">
              <w:rPr>
                <w:rStyle w:val="nfaseDiscreta"/>
              </w:rPr>
              <w:t xml:space="preserve">Ruben Alexandre </w:t>
            </w:r>
            <w:r w:rsidR="00960486" w:rsidRPr="004C0113">
              <w:rPr>
                <w:rStyle w:val="nfaseDiscreta"/>
              </w:rPr>
              <w:t>Brás</w:t>
            </w:r>
            <w:r w:rsidRPr="004C0113">
              <w:rPr>
                <w:rStyle w:val="nfaseDiscreta"/>
              </w:rPr>
              <w:t xml:space="preserve"> Pinheiro, N.</w:t>
            </w:r>
            <w:r w:rsidR="004D67E4">
              <w:rPr>
                <w:rStyle w:val="nfaseDiscreta"/>
              </w:rPr>
              <w:t>20231761</w:t>
            </w:r>
          </w:p>
          <w:p w14:paraId="4443BBCF" w14:textId="51A97826" w:rsidR="00723936" w:rsidRPr="004C0113" w:rsidRDefault="00723936" w:rsidP="004C0113">
            <w:pPr>
              <w:rPr>
                <w:rStyle w:val="nfaseDiscreta"/>
              </w:rPr>
            </w:pPr>
            <w:r>
              <w:rPr>
                <w:rStyle w:val="nfaseDiscreta"/>
              </w:rPr>
              <w:t xml:space="preserve">Leandro Filipe Gonçalves </w:t>
            </w:r>
            <w:r w:rsidR="00673185">
              <w:rPr>
                <w:rStyle w:val="nfaseDiscreta"/>
              </w:rPr>
              <w:t>Pinto, N.</w:t>
            </w:r>
            <w:r>
              <w:rPr>
                <w:rStyle w:val="nfaseDiscreta"/>
              </w:rPr>
              <w:t>20231250</w:t>
            </w:r>
          </w:p>
        </w:tc>
      </w:tr>
      <w:tr w:rsidR="004C0113" w14:paraId="09937A84" w14:textId="77777777" w:rsidTr="004D67E4">
        <w:tc>
          <w:tcPr>
            <w:tcW w:w="8494" w:type="dxa"/>
          </w:tcPr>
          <w:p w14:paraId="1DCAD67F" w14:textId="77777777" w:rsidR="004C0113" w:rsidRDefault="004C0113" w:rsidP="004C0113"/>
        </w:tc>
      </w:tr>
      <w:tr w:rsidR="004C0113" w14:paraId="33D7E8D5" w14:textId="77777777" w:rsidTr="004D67E4">
        <w:tc>
          <w:tcPr>
            <w:tcW w:w="8494" w:type="dxa"/>
          </w:tcPr>
          <w:p w14:paraId="79CFCC27" w14:textId="6E2E5417" w:rsidR="004C0113" w:rsidRDefault="00960486" w:rsidP="004C0113">
            <w:pPr>
              <w:pStyle w:val="Data"/>
            </w:pPr>
            <w:r>
              <w:t>Fevereiro</w:t>
            </w:r>
            <w:r w:rsidR="004C0113">
              <w:t xml:space="preserve"> 202</w:t>
            </w:r>
            <w:r w:rsidR="00723936">
              <w:t>5</w:t>
            </w:r>
          </w:p>
        </w:tc>
      </w:tr>
    </w:tbl>
    <w:p w14:paraId="7D0C062C" w14:textId="77777777" w:rsidR="00567A01" w:rsidRDefault="00567A01">
      <w:pPr>
        <w:sectPr w:rsidR="00567A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55BB2C" w14:textId="77777777" w:rsidR="004D67E4" w:rsidRDefault="00DE5D7A" w:rsidP="004D67E4">
      <w:r>
        <w:lastRenderedPageBreak/>
        <w:t>Índice</w:t>
      </w:r>
    </w:p>
    <w:sdt>
      <w:sdtPr>
        <w:rPr>
          <w:rFonts w:ascii="Minerva Modern" w:eastAsiaTheme="minorHAnsi" w:hAnsi="Minerva Moder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692806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A641E" w14:textId="77777777" w:rsidR="00DE5D7A" w:rsidRDefault="00DE5D7A">
          <w:pPr>
            <w:pStyle w:val="Cabealhodondice"/>
          </w:pPr>
        </w:p>
        <w:p w14:paraId="0BF59A03" w14:textId="0BA29271" w:rsidR="00406A1C" w:rsidRDefault="0072768B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44331" w:history="1">
            <w:r w:rsidR="00406A1C" w:rsidRPr="00226202">
              <w:rPr>
                <w:rStyle w:val="Hiperligao"/>
                <w:noProof/>
              </w:rPr>
              <w:t>1</w:t>
            </w:r>
            <w:r w:rsidR="00406A1C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406A1C" w:rsidRPr="00226202">
              <w:rPr>
                <w:rStyle w:val="Hiperligao"/>
                <w:noProof/>
              </w:rPr>
              <w:t>Introdução</w:t>
            </w:r>
            <w:r w:rsidR="00406A1C">
              <w:rPr>
                <w:noProof/>
                <w:webHidden/>
              </w:rPr>
              <w:tab/>
            </w:r>
            <w:r w:rsidR="00406A1C">
              <w:rPr>
                <w:noProof/>
                <w:webHidden/>
              </w:rPr>
              <w:fldChar w:fldCharType="begin"/>
            </w:r>
            <w:r w:rsidR="00406A1C">
              <w:rPr>
                <w:noProof/>
                <w:webHidden/>
              </w:rPr>
              <w:instrText xml:space="preserve"> PAGEREF _Toc189944331 \h </w:instrText>
            </w:r>
            <w:r w:rsidR="00406A1C">
              <w:rPr>
                <w:noProof/>
                <w:webHidden/>
              </w:rPr>
            </w:r>
            <w:r w:rsidR="00406A1C">
              <w:rPr>
                <w:noProof/>
                <w:webHidden/>
              </w:rPr>
              <w:fldChar w:fldCharType="separate"/>
            </w:r>
            <w:r w:rsidR="00406A1C">
              <w:rPr>
                <w:noProof/>
                <w:webHidden/>
              </w:rPr>
              <w:t>1</w:t>
            </w:r>
            <w:r w:rsidR="00406A1C">
              <w:rPr>
                <w:noProof/>
                <w:webHidden/>
              </w:rPr>
              <w:fldChar w:fldCharType="end"/>
            </w:r>
          </w:hyperlink>
        </w:p>
        <w:p w14:paraId="682221C8" w14:textId="21D72F09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2" w:history="1">
            <w:r w:rsidRPr="00226202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D472" w14:textId="1F3836EB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3" w:history="1">
            <w:r w:rsidRPr="00226202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C445" w14:textId="3A856189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4" w:history="1">
            <w:r w:rsidRPr="00226202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Descrição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8760" w14:textId="636BE6A2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5" w:history="1">
            <w:r w:rsidRPr="00226202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Área de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39EC" w14:textId="3EB31036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6" w:history="1">
            <w:r w:rsidRPr="00226202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Área de Funcionários: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20F3" w14:textId="220350A1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7" w:history="1">
            <w:r w:rsidRPr="00226202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Área de Administração: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DAD3" w14:textId="2A058440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8" w:history="1">
            <w:r w:rsidRPr="00226202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Tipos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B49B" w14:textId="744ECE81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39" w:history="1">
            <w:r w:rsidRPr="00226202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83FC" w14:textId="5E3EFAF0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0" w:history="1">
            <w:r w:rsidRPr="00226202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Matriz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471F" w14:textId="23C2CF92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1" w:history="1">
            <w:r w:rsidRPr="00226202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2B4F" w14:textId="55ED6E6B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2" w:history="1">
            <w:r w:rsidRPr="00226202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2E45" w14:textId="4D2552F5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3" w:history="1">
            <w:r w:rsidRPr="00226202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User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EC3A" w14:textId="2D4D495B" w:rsidR="00406A1C" w:rsidRDefault="00406A1C">
          <w:pPr>
            <w:pStyle w:val="ndice2"/>
            <w:tabs>
              <w:tab w:val="left" w:pos="96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4" w:history="1">
            <w:r w:rsidRPr="00226202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Tabelas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3AC6" w14:textId="5F8837DE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5" w:history="1">
            <w:r w:rsidRPr="00226202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Print Screens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7F45" w14:textId="26D802E6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6" w:history="1">
            <w:r w:rsidRPr="00226202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3C87" w14:textId="340A6661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7" w:history="1">
            <w:r w:rsidRPr="00226202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E54E" w14:textId="5A643583" w:rsidR="00406A1C" w:rsidRDefault="00406A1C">
          <w:pPr>
            <w:pStyle w:val="ndice1"/>
            <w:tabs>
              <w:tab w:val="left" w:pos="480"/>
              <w:tab w:val="righ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9944348" w:history="1">
            <w:r w:rsidRPr="00226202">
              <w:rPr>
                <w:rStyle w:val="Hiperliga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22620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8CBC" w14:textId="5889A824" w:rsidR="00DE5D7A" w:rsidRDefault="0072768B">
          <w:r>
            <w:fldChar w:fldCharType="end"/>
          </w:r>
        </w:p>
      </w:sdtContent>
    </w:sdt>
    <w:p w14:paraId="19BCC0A6" w14:textId="77777777" w:rsidR="00DE5D7A" w:rsidRDefault="00DE5D7A" w:rsidP="004D67E4"/>
    <w:p w14:paraId="79374FB2" w14:textId="77777777" w:rsidR="004D67E4" w:rsidRDefault="004D67E4" w:rsidP="004D67E4"/>
    <w:p w14:paraId="59F94860" w14:textId="77777777" w:rsidR="004D67E4" w:rsidRPr="004D67E4" w:rsidRDefault="004D67E4" w:rsidP="004D67E4">
      <w:pPr>
        <w:sectPr w:rsidR="004D67E4" w:rsidRPr="004D67E4" w:rsidSect="00567A01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4B5A71E7" w14:textId="3B31B41F" w:rsidR="00CF58F3" w:rsidRDefault="00723936" w:rsidP="00723936">
      <w:pPr>
        <w:pStyle w:val="Ttulo1"/>
      </w:pPr>
      <w:bookmarkStart w:id="0" w:name="_Toc189944331"/>
      <w:r w:rsidRPr="00723936">
        <w:lastRenderedPageBreak/>
        <w:t>Introdução</w:t>
      </w:r>
      <w:bookmarkEnd w:id="0"/>
      <w:r>
        <w:t xml:space="preserve"> </w:t>
      </w:r>
    </w:p>
    <w:p w14:paraId="16B7DB58" w14:textId="3AE4FBF0" w:rsidR="00723936" w:rsidRDefault="006E526A" w:rsidP="00723936">
      <w:r>
        <w:t xml:space="preserve">Este relatório apresenta o desenvolvimento do projeto FelixBus, uma aplicação web para a gestão de viagens de autocarro. Este projeto foi desenvolvido no âmbito da </w:t>
      </w:r>
      <w:r w:rsidR="00723936">
        <w:t xml:space="preserve">unidade curricular </w:t>
      </w:r>
      <w:r>
        <w:t>P</w:t>
      </w:r>
      <w:r w:rsidR="00723936">
        <w:t xml:space="preserve">rogramação </w:t>
      </w:r>
      <w:r>
        <w:t>W</w:t>
      </w:r>
      <w:r w:rsidR="00723936">
        <w:t xml:space="preserve">eb com </w:t>
      </w:r>
      <w:r>
        <w:t>B</w:t>
      </w:r>
      <w:r w:rsidR="00723936">
        <w:t xml:space="preserve">ase de </w:t>
      </w:r>
      <w:r>
        <w:t>D</w:t>
      </w:r>
      <w:r w:rsidR="00723936">
        <w:t xml:space="preserve">ados foi </w:t>
      </w:r>
      <w:r w:rsidR="00673185">
        <w:t>no proposto</w:t>
      </w:r>
      <w:r w:rsidR="00723936">
        <w:t xml:space="preserve"> um projeto para desenvolver um site de venda de bilhetes de autocarro</w:t>
      </w:r>
      <w:r>
        <w:t>.</w:t>
      </w:r>
    </w:p>
    <w:p w14:paraId="791E530F" w14:textId="77777777" w:rsidR="000D5298" w:rsidRDefault="000D5298" w:rsidP="00723936"/>
    <w:p w14:paraId="1B48500B" w14:textId="64ED4434" w:rsidR="000D5298" w:rsidRDefault="00F92FFE" w:rsidP="000D5298">
      <w:pPr>
        <w:pStyle w:val="Ttulo2"/>
      </w:pPr>
      <w:bookmarkStart w:id="1" w:name="_Toc189944332"/>
      <w:r>
        <w:t>Objetivo do Projeto</w:t>
      </w:r>
      <w:bookmarkEnd w:id="1"/>
    </w:p>
    <w:p w14:paraId="2AAF2AE1" w14:textId="712A60AE" w:rsidR="00F92FFE" w:rsidRPr="00F92FFE" w:rsidRDefault="00F92FFE" w:rsidP="00F92FFE">
      <w:r w:rsidRPr="00F92FFE">
        <w:t xml:space="preserve">O objetivo principal deste projeto </w:t>
      </w:r>
      <w:r>
        <w:t>foi</w:t>
      </w:r>
      <w:r w:rsidRPr="00F92FFE">
        <w:t xml:space="preserve"> desenvolver uma aplicação web que permita a gestão eficiente e prática de viagens de autocarro para a empr</w:t>
      </w:r>
      <w:r>
        <w:t xml:space="preserve">esa </w:t>
      </w:r>
      <w:r w:rsidRPr="00F92FFE">
        <w:t xml:space="preserve">FelixBus. A aplicação foi concebida para atender a diferentes perfis de utilizadores (visitantes, clientes, funcionários e administradores), </w:t>
      </w:r>
      <w:r>
        <w:t>que oferece</w:t>
      </w:r>
      <w:r w:rsidRPr="00F92FFE">
        <w:t xml:space="preserve"> funcionalidades que promovem acessibilidade, usabilidade e eficiência na gestão de serviços de transporte.</w:t>
      </w:r>
    </w:p>
    <w:p w14:paraId="5DCBA55E" w14:textId="77777777" w:rsidR="00052C52" w:rsidRDefault="00052C52" w:rsidP="00723936"/>
    <w:p w14:paraId="7E09090F" w14:textId="34F7F983" w:rsidR="00052C52" w:rsidRDefault="00F92FFE" w:rsidP="00F92FFE">
      <w:pPr>
        <w:pStyle w:val="Ttulo2"/>
      </w:pPr>
      <w:bookmarkStart w:id="2" w:name="_Toc189944333"/>
      <w:r>
        <w:t>Tecnologias Usadas</w:t>
      </w:r>
      <w:bookmarkEnd w:id="2"/>
    </w:p>
    <w:p w14:paraId="4104382F" w14:textId="77777777" w:rsidR="00F92FFE" w:rsidRDefault="00F92FFE" w:rsidP="00F92FFE">
      <w:r>
        <w:t>No desenvolvimento do projeto FelixBus foram utilizadas as seguintes tecnologias e ferramentas:</w:t>
      </w:r>
    </w:p>
    <w:p w14:paraId="59EC3ABD" w14:textId="77777777" w:rsidR="00F92FFE" w:rsidRDefault="00F92FFE" w:rsidP="00F92FFE"/>
    <w:p w14:paraId="5696526E" w14:textId="77777777" w:rsidR="00F92FFE" w:rsidRDefault="00F92FFE" w:rsidP="00F92FFE">
      <w:r>
        <w:t>Backend</w:t>
      </w:r>
    </w:p>
    <w:p w14:paraId="5FE523C5" w14:textId="77777777" w:rsidR="00F92FFE" w:rsidRDefault="00F92FFE" w:rsidP="00F92FFE">
      <w:r>
        <w:t>PHP: Linguagem principal utilizada para a lógica do lado do servidor e ligação à base de dados.</w:t>
      </w:r>
    </w:p>
    <w:p w14:paraId="749A264A" w14:textId="32380E1A" w:rsidR="00F92FFE" w:rsidRDefault="00F92FFE" w:rsidP="00F92FFE">
      <w:r>
        <w:t>PHPMyAdmin: Sistema de gestão de bases de dados relacional para armazenamento de dados estruturados.</w:t>
      </w:r>
    </w:p>
    <w:p w14:paraId="5B873898" w14:textId="77777777" w:rsidR="00F92FFE" w:rsidRDefault="00F92FFE" w:rsidP="00F92FFE"/>
    <w:p w14:paraId="3A4147EF" w14:textId="77777777" w:rsidR="00F92FFE" w:rsidRDefault="00F92FFE" w:rsidP="00F92FFE"/>
    <w:p w14:paraId="37429D80" w14:textId="77777777" w:rsidR="00F92FFE" w:rsidRDefault="00F92FFE" w:rsidP="00F92FFE">
      <w:r>
        <w:t>Frontend</w:t>
      </w:r>
    </w:p>
    <w:p w14:paraId="11A1165D" w14:textId="77777777" w:rsidR="00F92FFE" w:rsidRDefault="00F92FFE" w:rsidP="00F92FFE">
      <w:r>
        <w:lastRenderedPageBreak/>
        <w:t>HTML5: Estruturação e apresentação do conteúdo.</w:t>
      </w:r>
    </w:p>
    <w:p w14:paraId="6BE39F9C" w14:textId="77777777" w:rsidR="00F92FFE" w:rsidRDefault="00F92FFE" w:rsidP="00F92FFE">
      <w:r>
        <w:t>CSS3: Estilização das páginas para melhorar a interface do utilizador.</w:t>
      </w:r>
    </w:p>
    <w:p w14:paraId="166F1BDC" w14:textId="77777777" w:rsidR="00F92FFE" w:rsidRDefault="00F92FFE" w:rsidP="00F92FFE">
      <w:r>
        <w:t>JavaScript: Implementação de funcionalidades dinâmicas e interação com o utilizador.</w:t>
      </w:r>
    </w:p>
    <w:p w14:paraId="19D06E0F" w14:textId="77777777" w:rsidR="00F92FFE" w:rsidRDefault="00F92FFE" w:rsidP="00F92FFE"/>
    <w:p w14:paraId="3F8C87E3" w14:textId="77777777" w:rsidR="00F92FFE" w:rsidRDefault="00F92FFE" w:rsidP="00F92FFE">
      <w:r>
        <w:t>Desenvolvimento</w:t>
      </w:r>
    </w:p>
    <w:p w14:paraId="0D45D574" w14:textId="77777777" w:rsidR="00F92FFE" w:rsidRDefault="00F92FFE" w:rsidP="00F92FFE">
      <w:r>
        <w:t>VS Code: Ambiente de desenvolvimento integrado (IDE) utilizado para a edição de código.</w:t>
      </w:r>
    </w:p>
    <w:p w14:paraId="4B1A6947" w14:textId="77777777" w:rsidR="00F92FFE" w:rsidRDefault="00F92FFE" w:rsidP="00F92FFE">
      <w:r>
        <w:t>Git: Sistema de controlo de versão para rastreamento de alterações no código e colaboração em equipa.</w:t>
      </w:r>
    </w:p>
    <w:p w14:paraId="35974175" w14:textId="4F45B417" w:rsidR="00F92FFE" w:rsidRPr="00F92FFE" w:rsidRDefault="00F92FFE" w:rsidP="00F92FFE">
      <w:r>
        <w:t>XAMPP: Ferramenta utilizada para configurar o servidor local durante o desenvolvimento.</w:t>
      </w:r>
    </w:p>
    <w:p w14:paraId="077B7FE6" w14:textId="77777777" w:rsidR="00052C52" w:rsidRDefault="00052C52" w:rsidP="00723936"/>
    <w:p w14:paraId="740288BF" w14:textId="77777777" w:rsidR="00052C52" w:rsidRDefault="00052C52" w:rsidP="00723936"/>
    <w:p w14:paraId="4B87B518" w14:textId="77777777" w:rsidR="00052C52" w:rsidRDefault="00052C52" w:rsidP="00723936"/>
    <w:p w14:paraId="5D1D834E" w14:textId="77777777" w:rsidR="00052C52" w:rsidRDefault="00052C52" w:rsidP="00723936"/>
    <w:p w14:paraId="64E587E8" w14:textId="77777777" w:rsidR="00052C52" w:rsidRDefault="00052C52" w:rsidP="00723936"/>
    <w:p w14:paraId="687940B9" w14:textId="77777777" w:rsidR="00052C52" w:rsidRDefault="00052C52" w:rsidP="00723936"/>
    <w:p w14:paraId="4D0D6C3F" w14:textId="77777777" w:rsidR="00052C52" w:rsidRDefault="00052C52" w:rsidP="00723936"/>
    <w:p w14:paraId="62D2A46B" w14:textId="77777777" w:rsidR="00052C52" w:rsidRDefault="00052C52" w:rsidP="00723936"/>
    <w:p w14:paraId="7FD326D3" w14:textId="77777777" w:rsidR="00052C52" w:rsidRPr="00723936" w:rsidRDefault="00052C52" w:rsidP="00723936"/>
    <w:p w14:paraId="4F09F508" w14:textId="79913925" w:rsidR="00723936" w:rsidRDefault="006E526A" w:rsidP="00723936">
      <w:pPr>
        <w:pStyle w:val="Ttulo1"/>
      </w:pPr>
      <w:bookmarkStart w:id="3" w:name="_Toc189944334"/>
      <w:r>
        <w:t xml:space="preserve">Descrição </w:t>
      </w:r>
      <w:r w:rsidR="00BF4DBE" w:rsidRPr="00BF4DBE">
        <w:t>Funcionalidades Implementadas</w:t>
      </w:r>
      <w:bookmarkEnd w:id="3"/>
    </w:p>
    <w:p w14:paraId="645F4E71" w14:textId="7F7DDF09" w:rsidR="006E526A" w:rsidRDefault="006E526A" w:rsidP="006E526A">
      <w:r>
        <w:t>Nesta secção, descrevem-se as principais funcionalidades desenvolvidas:</w:t>
      </w:r>
    </w:p>
    <w:p w14:paraId="049CAC90" w14:textId="7AC734C0" w:rsidR="006E526A" w:rsidRDefault="006E526A" w:rsidP="006E526A">
      <w:pPr>
        <w:pStyle w:val="Ttulo2"/>
      </w:pPr>
      <w:bookmarkStart w:id="4" w:name="_Toc189944335"/>
      <w:r>
        <w:lastRenderedPageBreak/>
        <w:t>Área de Clientes:</w:t>
      </w:r>
      <w:bookmarkEnd w:id="4"/>
    </w:p>
    <w:p w14:paraId="70B843C3" w14:textId="05B29404" w:rsidR="006E526A" w:rsidRDefault="006E526A" w:rsidP="006E526A">
      <w:pPr>
        <w:pStyle w:val="PargrafodaLista"/>
        <w:numPr>
          <w:ilvl w:val="0"/>
          <w:numId w:val="4"/>
        </w:numPr>
      </w:pPr>
      <w:r>
        <w:t>Registo e Login/logout de utilizadores</w:t>
      </w:r>
    </w:p>
    <w:p w14:paraId="26CF94BA" w14:textId="4D6761BD" w:rsidR="006E526A" w:rsidRDefault="006E526A" w:rsidP="006E526A">
      <w:pPr>
        <w:pStyle w:val="PargrafodaLista"/>
        <w:numPr>
          <w:ilvl w:val="0"/>
          <w:numId w:val="4"/>
        </w:numPr>
      </w:pPr>
      <w:r>
        <w:t>Consulta e edição de dados pessoais</w:t>
      </w:r>
    </w:p>
    <w:p w14:paraId="103C6475" w14:textId="78F9EF8B" w:rsidR="006E526A" w:rsidRDefault="006E526A" w:rsidP="006E526A">
      <w:pPr>
        <w:pStyle w:val="PargrafodaLista"/>
        <w:numPr>
          <w:ilvl w:val="0"/>
          <w:numId w:val="4"/>
        </w:numPr>
      </w:pPr>
      <w:r>
        <w:t>Gestão de carteira (Adicionar/levantar saldo).</w:t>
      </w:r>
    </w:p>
    <w:p w14:paraId="4BE76ED0" w14:textId="408F21A3" w:rsidR="006E526A" w:rsidRDefault="006E526A" w:rsidP="006E526A">
      <w:pPr>
        <w:pStyle w:val="PargrafodaLista"/>
        <w:numPr>
          <w:ilvl w:val="0"/>
          <w:numId w:val="4"/>
        </w:numPr>
      </w:pPr>
      <w:r>
        <w:t xml:space="preserve">Compra e </w:t>
      </w:r>
      <w:r w:rsidR="000D5298">
        <w:t xml:space="preserve">informação sobre </w:t>
      </w:r>
      <w:r>
        <w:t>bilhetes</w:t>
      </w:r>
    </w:p>
    <w:p w14:paraId="125EDF8A" w14:textId="22226AA5" w:rsidR="006E526A" w:rsidRDefault="006E526A" w:rsidP="006E526A">
      <w:pPr>
        <w:pStyle w:val="Ttulo2"/>
      </w:pPr>
      <w:bookmarkStart w:id="5" w:name="_Toc189944336"/>
      <w:r>
        <w:t xml:space="preserve">Área de </w:t>
      </w:r>
      <w:r w:rsidR="00052C52">
        <w:t>Funcionários</w:t>
      </w:r>
      <w:r>
        <w:t>:</w:t>
      </w:r>
      <w:bookmarkEnd w:id="5"/>
    </w:p>
    <w:p w14:paraId="4F1254AA" w14:textId="69DE6787" w:rsidR="006E526A" w:rsidRDefault="006E526A" w:rsidP="006E526A">
      <w:pPr>
        <w:pStyle w:val="PargrafodaLista"/>
        <w:numPr>
          <w:ilvl w:val="0"/>
          <w:numId w:val="6"/>
        </w:numPr>
      </w:pPr>
      <w:r>
        <w:t>Gestão do saldo das carteiras dos clientes</w:t>
      </w:r>
    </w:p>
    <w:p w14:paraId="0CA09293" w14:textId="11ED2E36" w:rsidR="006E526A" w:rsidRDefault="006E526A" w:rsidP="006E526A">
      <w:pPr>
        <w:pStyle w:val="PargrafodaLista"/>
        <w:numPr>
          <w:ilvl w:val="0"/>
          <w:numId w:val="6"/>
        </w:numPr>
      </w:pPr>
      <w:r>
        <w:t>Gestão de bilhetes e edição de dados pessoais</w:t>
      </w:r>
    </w:p>
    <w:p w14:paraId="3C3CA320" w14:textId="67386E1D" w:rsidR="000D5298" w:rsidRDefault="000D5298" w:rsidP="006E526A">
      <w:pPr>
        <w:pStyle w:val="PargrafodaLista"/>
        <w:numPr>
          <w:ilvl w:val="0"/>
          <w:numId w:val="6"/>
        </w:numPr>
      </w:pPr>
      <w:r>
        <w:t>Gestão de utilizadores limitado</w:t>
      </w:r>
    </w:p>
    <w:p w14:paraId="456FEF5B" w14:textId="421ED420" w:rsidR="000D5298" w:rsidRDefault="000D5298" w:rsidP="006E526A">
      <w:pPr>
        <w:pStyle w:val="PargrafodaLista"/>
        <w:numPr>
          <w:ilvl w:val="0"/>
          <w:numId w:val="6"/>
        </w:numPr>
      </w:pPr>
      <w:r>
        <w:t>Gestão de Veículos</w:t>
      </w:r>
    </w:p>
    <w:p w14:paraId="06E3F36C" w14:textId="5DC9A2D1" w:rsidR="006E526A" w:rsidRDefault="006E526A" w:rsidP="006E526A">
      <w:pPr>
        <w:pStyle w:val="Ttulo2"/>
      </w:pPr>
      <w:bookmarkStart w:id="6" w:name="_Toc189944337"/>
      <w:r>
        <w:t>Área de Administração:</w:t>
      </w:r>
      <w:bookmarkEnd w:id="6"/>
    </w:p>
    <w:p w14:paraId="67160B40" w14:textId="6DFC19EA" w:rsidR="006E526A" w:rsidRDefault="006E526A" w:rsidP="006E526A">
      <w:pPr>
        <w:pStyle w:val="PargrafodaLista"/>
        <w:numPr>
          <w:ilvl w:val="0"/>
          <w:numId w:val="7"/>
        </w:numPr>
      </w:pPr>
      <w:r>
        <w:t>Gestão de rotas (nome, origem, destino, horários e capacidade do autocarro)</w:t>
      </w:r>
    </w:p>
    <w:p w14:paraId="39962F7E" w14:textId="30C01B4C" w:rsidR="006E526A" w:rsidRDefault="006E526A" w:rsidP="006E526A">
      <w:pPr>
        <w:pStyle w:val="PargrafodaLista"/>
        <w:numPr>
          <w:ilvl w:val="0"/>
          <w:numId w:val="7"/>
        </w:numPr>
      </w:pPr>
      <w:r>
        <w:t>Gestão de utilizadores</w:t>
      </w:r>
    </w:p>
    <w:p w14:paraId="493D664A" w14:textId="31DD7EA7" w:rsidR="006E526A" w:rsidRDefault="006E526A" w:rsidP="006E526A">
      <w:pPr>
        <w:pStyle w:val="PargrafodaLista"/>
        <w:numPr>
          <w:ilvl w:val="0"/>
          <w:numId w:val="7"/>
        </w:numPr>
      </w:pPr>
      <w:r>
        <w:t>Gestão de bilhetes</w:t>
      </w:r>
    </w:p>
    <w:p w14:paraId="42DD5FC2" w14:textId="4C128056" w:rsidR="006E526A" w:rsidRDefault="006E526A" w:rsidP="006E526A">
      <w:pPr>
        <w:pStyle w:val="PargrafodaLista"/>
        <w:numPr>
          <w:ilvl w:val="0"/>
          <w:numId w:val="7"/>
        </w:numPr>
      </w:pPr>
      <w:r>
        <w:t>Gestão de alertas</w:t>
      </w:r>
    </w:p>
    <w:p w14:paraId="03F7DD01" w14:textId="7FF60456" w:rsidR="000D5298" w:rsidRDefault="000D5298" w:rsidP="00F92FFE">
      <w:pPr>
        <w:pStyle w:val="PargrafodaLista"/>
        <w:numPr>
          <w:ilvl w:val="0"/>
          <w:numId w:val="7"/>
        </w:numPr>
      </w:pPr>
      <w:r>
        <w:t>Gestão Veículos</w:t>
      </w:r>
    </w:p>
    <w:p w14:paraId="617F74B6" w14:textId="77777777" w:rsidR="00F92FFE" w:rsidRDefault="00F92FFE" w:rsidP="00F92FFE">
      <w:pPr>
        <w:ind w:left="360"/>
      </w:pPr>
    </w:p>
    <w:p w14:paraId="5712756C" w14:textId="295D74E6" w:rsidR="000D5298" w:rsidRDefault="000D5298" w:rsidP="000D5298">
      <w:pPr>
        <w:pStyle w:val="Ttulo2"/>
      </w:pPr>
      <w:bookmarkStart w:id="7" w:name="_Toc189944338"/>
      <w:r>
        <w:t>Tipos de Utilizadores</w:t>
      </w:r>
      <w:bookmarkEnd w:id="7"/>
    </w:p>
    <w:p w14:paraId="7DE55CFF" w14:textId="5E8DEA86" w:rsidR="000D5298" w:rsidRPr="000D5298" w:rsidRDefault="000D5298" w:rsidP="000D5298">
      <w:r>
        <w:t>Administrador:</w:t>
      </w:r>
    </w:p>
    <w:p w14:paraId="26193760" w14:textId="19ED438B" w:rsidR="00C25646" w:rsidRDefault="000D5298" w:rsidP="00C25646">
      <w:r w:rsidRPr="000D5298">
        <w:t xml:space="preserve">O </w:t>
      </w:r>
      <w:r>
        <w:t>responsável pelo tipo</w:t>
      </w:r>
      <w:r w:rsidRPr="000D5298">
        <w:t xml:space="preserve"> 3, administrador, é o utilizador com cargo mais alto tendo acesso a todo o tipo de funções existente no site</w:t>
      </w:r>
      <w:r>
        <w:t>.</w:t>
      </w:r>
    </w:p>
    <w:p w14:paraId="766B4404" w14:textId="77777777" w:rsidR="000D5298" w:rsidRDefault="000D5298" w:rsidP="00C25646"/>
    <w:p w14:paraId="58255B36" w14:textId="305064EC" w:rsidR="000D5298" w:rsidRDefault="000D5298" w:rsidP="00C25646">
      <w:r>
        <w:t>Funcionários:</w:t>
      </w:r>
    </w:p>
    <w:p w14:paraId="595538FD" w14:textId="6490A498" w:rsidR="000D5298" w:rsidRDefault="000D5298" w:rsidP="00C25646">
      <w:r w:rsidRPr="000D5298">
        <w:t>O tipo 2, funcionário, utilizador com algumas funcionalidades de gestão</w:t>
      </w:r>
    </w:p>
    <w:p w14:paraId="09681782" w14:textId="77777777" w:rsidR="000D5298" w:rsidRDefault="000D5298" w:rsidP="00C25646"/>
    <w:p w14:paraId="20701AEE" w14:textId="563C38BE" w:rsidR="000D5298" w:rsidRDefault="000D5298" w:rsidP="00C25646">
      <w:r>
        <w:t>Clientes:</w:t>
      </w:r>
    </w:p>
    <w:p w14:paraId="05DB119A" w14:textId="5FFABF09" w:rsidR="000D5298" w:rsidRDefault="000D5298" w:rsidP="00C25646">
      <w:r>
        <w:lastRenderedPageBreak/>
        <w:t>Já por fim o t</w:t>
      </w:r>
      <w:r w:rsidRPr="000D5298">
        <w:t>ipo 1, cliente, o tipo de utilizador que que deseja fazer uma viagem e procura um bilhete para viajar, podendo também ver o seu perfil, adicionar saldo e levantar, ver os seus bilhetes posteriormente adquiridos e também editar dados de perfil (como nome, email e password)</w:t>
      </w:r>
    </w:p>
    <w:p w14:paraId="084D7D61" w14:textId="77777777" w:rsidR="000D5298" w:rsidRDefault="000D5298" w:rsidP="00C25646"/>
    <w:p w14:paraId="7E56F528" w14:textId="512726D8" w:rsidR="000D5298" w:rsidRDefault="000D5298" w:rsidP="00C25646">
      <w:proofErr w:type="spellStart"/>
      <w:r>
        <w:t>Visistante</w:t>
      </w:r>
      <w:proofErr w:type="spellEnd"/>
      <w:r>
        <w:t>:</w:t>
      </w:r>
    </w:p>
    <w:p w14:paraId="09E1BCFD" w14:textId="3172E3B9" w:rsidR="000D5298" w:rsidRDefault="000D5298" w:rsidP="00C25646">
      <w:r w:rsidRPr="000D5298">
        <w:t>O visitante apenas tem permissão de ver os bilhetes existentes não podendo comprar bilhetes nem ter acesso ao seu perfil, pois não tem conta.</w:t>
      </w:r>
    </w:p>
    <w:p w14:paraId="4AC83CFB" w14:textId="77777777" w:rsidR="000D5298" w:rsidRDefault="000D5298" w:rsidP="00C25646"/>
    <w:p w14:paraId="6F43B873" w14:textId="3A926E13" w:rsidR="000D5298" w:rsidRDefault="00004B62" w:rsidP="000D5298">
      <w:pPr>
        <w:pStyle w:val="Ttulo2"/>
      </w:pPr>
      <w:bookmarkStart w:id="8" w:name="_Toc189944339"/>
      <w:r>
        <w:t>Extra</w:t>
      </w:r>
      <w:bookmarkEnd w:id="8"/>
    </w:p>
    <w:p w14:paraId="0A1CF644" w14:textId="70E6D825" w:rsidR="00052C52" w:rsidRDefault="000D5298" w:rsidP="00123FD9">
      <w:r>
        <w:t xml:space="preserve">A nível de segurança usamos a encriptação </w:t>
      </w:r>
      <w:r w:rsidR="00F84255">
        <w:t>sha256</w:t>
      </w:r>
      <w:r>
        <w:t xml:space="preserve"> nas passwords de modo que as </w:t>
      </w:r>
      <w:r w:rsidR="00004B62">
        <w:t>palavras-passe</w:t>
      </w:r>
      <w:r>
        <w:t xml:space="preserve"> de todos os utilizadores não sejam vistas por utilizadores indevidos.</w:t>
      </w:r>
    </w:p>
    <w:p w14:paraId="59FBB14D" w14:textId="77777777" w:rsidR="00F92FFE" w:rsidRDefault="00F92FFE" w:rsidP="00123FD9"/>
    <w:p w14:paraId="6B72157B" w14:textId="77777777" w:rsidR="00F84255" w:rsidRDefault="00F84255" w:rsidP="00123FD9"/>
    <w:p w14:paraId="6057B0C4" w14:textId="77777777" w:rsidR="00F84255" w:rsidRDefault="00F84255" w:rsidP="00123FD9"/>
    <w:p w14:paraId="71846711" w14:textId="77777777" w:rsidR="00F84255" w:rsidRDefault="00F84255" w:rsidP="00123FD9"/>
    <w:p w14:paraId="1C6BE60D" w14:textId="77777777" w:rsidR="00F92FFE" w:rsidRDefault="00F92FFE" w:rsidP="00123FD9"/>
    <w:p w14:paraId="35D754FD" w14:textId="77777777" w:rsidR="00F92FFE" w:rsidRDefault="00F92FFE" w:rsidP="00123FD9"/>
    <w:p w14:paraId="503AB8B1" w14:textId="1D5AF29A" w:rsidR="00C25646" w:rsidRDefault="006E526A" w:rsidP="006E526A">
      <w:pPr>
        <w:pStyle w:val="Ttulo1"/>
      </w:pPr>
      <w:bookmarkStart w:id="9" w:name="_Toc189944340"/>
      <w:r>
        <w:t>Matriz de Requisitos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26A" w14:paraId="0C35B10C" w14:textId="77777777" w:rsidTr="006E526A">
        <w:tc>
          <w:tcPr>
            <w:tcW w:w="4247" w:type="dxa"/>
          </w:tcPr>
          <w:p w14:paraId="6CF50D18" w14:textId="78E70D60" w:rsidR="006E526A" w:rsidRDefault="006E526A" w:rsidP="006E526A">
            <w:r>
              <w:t>Requisito</w:t>
            </w:r>
          </w:p>
        </w:tc>
        <w:tc>
          <w:tcPr>
            <w:tcW w:w="4247" w:type="dxa"/>
          </w:tcPr>
          <w:p w14:paraId="1004336E" w14:textId="15423A0F" w:rsidR="006E526A" w:rsidRDefault="006E526A" w:rsidP="006E526A">
            <w:r>
              <w:t>Implementado</w:t>
            </w:r>
          </w:p>
        </w:tc>
      </w:tr>
      <w:tr w:rsidR="006E526A" w14:paraId="3A9ABD31" w14:textId="77777777" w:rsidTr="006E526A">
        <w:tc>
          <w:tcPr>
            <w:tcW w:w="4247" w:type="dxa"/>
          </w:tcPr>
          <w:p w14:paraId="02D5C1AD" w14:textId="26BC39A5" w:rsidR="006E526A" w:rsidRDefault="006E526A" w:rsidP="006E526A">
            <w:r>
              <w:t>Consulta de rotas e horários</w:t>
            </w:r>
          </w:p>
        </w:tc>
        <w:tc>
          <w:tcPr>
            <w:tcW w:w="4247" w:type="dxa"/>
          </w:tcPr>
          <w:p w14:paraId="5D73B2AF" w14:textId="741999A8" w:rsidR="006E526A" w:rsidRDefault="006E526A" w:rsidP="006E526A">
            <w:r>
              <w:t>Sim</w:t>
            </w:r>
          </w:p>
        </w:tc>
      </w:tr>
      <w:tr w:rsidR="006E526A" w14:paraId="2A17CA7F" w14:textId="77777777" w:rsidTr="006E526A">
        <w:tc>
          <w:tcPr>
            <w:tcW w:w="4247" w:type="dxa"/>
          </w:tcPr>
          <w:p w14:paraId="5D58D492" w14:textId="69F303C2" w:rsidR="006E526A" w:rsidRDefault="006E526A" w:rsidP="006E526A">
            <w:r>
              <w:t>Registo de utilizadores</w:t>
            </w:r>
          </w:p>
        </w:tc>
        <w:tc>
          <w:tcPr>
            <w:tcW w:w="4247" w:type="dxa"/>
          </w:tcPr>
          <w:p w14:paraId="33DFC1BA" w14:textId="505B32E2" w:rsidR="006E526A" w:rsidRDefault="006E526A" w:rsidP="006E526A">
            <w:r>
              <w:t>Sim</w:t>
            </w:r>
          </w:p>
        </w:tc>
      </w:tr>
      <w:tr w:rsidR="006E526A" w14:paraId="604BA38F" w14:textId="77777777" w:rsidTr="006E526A">
        <w:tc>
          <w:tcPr>
            <w:tcW w:w="4247" w:type="dxa"/>
          </w:tcPr>
          <w:p w14:paraId="6DC04060" w14:textId="1DA5DAA2" w:rsidR="006E526A" w:rsidRDefault="006E526A" w:rsidP="006E526A">
            <w:r>
              <w:t>Login/logout</w:t>
            </w:r>
          </w:p>
        </w:tc>
        <w:tc>
          <w:tcPr>
            <w:tcW w:w="4247" w:type="dxa"/>
          </w:tcPr>
          <w:p w14:paraId="0372A5B4" w14:textId="27C4A83A" w:rsidR="006E526A" w:rsidRDefault="006E526A" w:rsidP="006E526A">
            <w:r>
              <w:t>Sim</w:t>
            </w:r>
          </w:p>
        </w:tc>
      </w:tr>
      <w:tr w:rsidR="006E526A" w14:paraId="4B9E9059" w14:textId="77777777" w:rsidTr="006E526A">
        <w:tc>
          <w:tcPr>
            <w:tcW w:w="4247" w:type="dxa"/>
          </w:tcPr>
          <w:p w14:paraId="50CE957E" w14:textId="68174670" w:rsidR="006E526A" w:rsidRDefault="006E526A" w:rsidP="006E526A">
            <w:r>
              <w:t>Gestão de carteira</w:t>
            </w:r>
          </w:p>
        </w:tc>
        <w:tc>
          <w:tcPr>
            <w:tcW w:w="4247" w:type="dxa"/>
          </w:tcPr>
          <w:p w14:paraId="2049D5DF" w14:textId="55C9EE61" w:rsidR="006E526A" w:rsidRDefault="006E526A" w:rsidP="006E526A">
            <w:r>
              <w:t>Sim</w:t>
            </w:r>
          </w:p>
        </w:tc>
      </w:tr>
      <w:tr w:rsidR="006E526A" w14:paraId="79F8DEA9" w14:textId="77777777" w:rsidTr="006E526A">
        <w:tc>
          <w:tcPr>
            <w:tcW w:w="4247" w:type="dxa"/>
          </w:tcPr>
          <w:p w14:paraId="1D1472FC" w14:textId="61585FA1" w:rsidR="006E526A" w:rsidRDefault="006E526A" w:rsidP="006E526A">
            <w:r>
              <w:t>Gestão de bilhetes</w:t>
            </w:r>
          </w:p>
        </w:tc>
        <w:tc>
          <w:tcPr>
            <w:tcW w:w="4247" w:type="dxa"/>
          </w:tcPr>
          <w:p w14:paraId="348C006B" w14:textId="75C0D66E" w:rsidR="006E526A" w:rsidRDefault="006E526A" w:rsidP="006E526A">
            <w:r>
              <w:t>Sim</w:t>
            </w:r>
          </w:p>
        </w:tc>
      </w:tr>
      <w:tr w:rsidR="006E526A" w14:paraId="5B10EE34" w14:textId="77777777" w:rsidTr="006E526A">
        <w:tc>
          <w:tcPr>
            <w:tcW w:w="4247" w:type="dxa"/>
          </w:tcPr>
          <w:p w14:paraId="5B82F8C5" w14:textId="64FC201A" w:rsidR="006E526A" w:rsidRDefault="006E526A" w:rsidP="006E526A">
            <w:r>
              <w:lastRenderedPageBreak/>
              <w:t>Gestão de rotas</w:t>
            </w:r>
          </w:p>
        </w:tc>
        <w:tc>
          <w:tcPr>
            <w:tcW w:w="4247" w:type="dxa"/>
          </w:tcPr>
          <w:p w14:paraId="4A8E95AD" w14:textId="5530ECC5" w:rsidR="006E526A" w:rsidRDefault="006E526A" w:rsidP="006E526A">
            <w:r>
              <w:t>Sim</w:t>
            </w:r>
          </w:p>
        </w:tc>
      </w:tr>
      <w:tr w:rsidR="006E526A" w14:paraId="278283AE" w14:textId="77777777" w:rsidTr="006E526A">
        <w:tc>
          <w:tcPr>
            <w:tcW w:w="4247" w:type="dxa"/>
          </w:tcPr>
          <w:p w14:paraId="338F315C" w14:textId="5C81953E" w:rsidR="006E526A" w:rsidRDefault="006E526A" w:rsidP="006E526A">
            <w:r>
              <w:t>Gestão de alertas</w:t>
            </w:r>
          </w:p>
        </w:tc>
        <w:tc>
          <w:tcPr>
            <w:tcW w:w="4247" w:type="dxa"/>
          </w:tcPr>
          <w:p w14:paraId="1765628D" w14:textId="545630CC" w:rsidR="006E526A" w:rsidRDefault="006E526A" w:rsidP="006E526A">
            <w:r>
              <w:t>Sim</w:t>
            </w:r>
          </w:p>
        </w:tc>
      </w:tr>
      <w:tr w:rsidR="006E526A" w14:paraId="6B061AA8" w14:textId="77777777" w:rsidTr="006E526A">
        <w:tc>
          <w:tcPr>
            <w:tcW w:w="4247" w:type="dxa"/>
          </w:tcPr>
          <w:p w14:paraId="39EEEB27" w14:textId="2409FCA4" w:rsidR="006E526A" w:rsidRDefault="000726BB" w:rsidP="006E526A">
            <w:r>
              <w:t>Pedidos de autorização</w:t>
            </w:r>
          </w:p>
        </w:tc>
        <w:tc>
          <w:tcPr>
            <w:tcW w:w="4247" w:type="dxa"/>
          </w:tcPr>
          <w:p w14:paraId="1DC0082B" w14:textId="56E91C4C" w:rsidR="006E526A" w:rsidRDefault="000726BB" w:rsidP="006E526A">
            <w:r>
              <w:t>Sim</w:t>
            </w:r>
          </w:p>
        </w:tc>
      </w:tr>
      <w:tr w:rsidR="000726BB" w14:paraId="38BADAF2" w14:textId="77777777" w:rsidTr="006E526A">
        <w:tc>
          <w:tcPr>
            <w:tcW w:w="4247" w:type="dxa"/>
          </w:tcPr>
          <w:p w14:paraId="54D2A212" w14:textId="40AF91D0" w:rsidR="000726BB" w:rsidRDefault="000726BB" w:rsidP="006E526A">
            <w:r>
              <w:t>Veículos</w:t>
            </w:r>
            <w:r w:rsidR="00F021A1">
              <w:t xml:space="preserve"> (extra)</w:t>
            </w:r>
          </w:p>
        </w:tc>
        <w:tc>
          <w:tcPr>
            <w:tcW w:w="4247" w:type="dxa"/>
          </w:tcPr>
          <w:p w14:paraId="2FA06E79" w14:textId="28F2368A" w:rsidR="000726BB" w:rsidRDefault="000726BB" w:rsidP="006E526A">
            <w:r>
              <w:t>Sim</w:t>
            </w:r>
          </w:p>
        </w:tc>
      </w:tr>
    </w:tbl>
    <w:p w14:paraId="050BD5AB" w14:textId="77777777" w:rsidR="006E526A" w:rsidRDefault="006E526A" w:rsidP="006E526A"/>
    <w:p w14:paraId="1EC53159" w14:textId="77777777" w:rsidR="00AC3D17" w:rsidRDefault="00AC3D17" w:rsidP="006E526A"/>
    <w:p w14:paraId="2075B82A" w14:textId="77777777" w:rsidR="00AC3D17" w:rsidRDefault="00AC3D17" w:rsidP="006E526A"/>
    <w:p w14:paraId="4B8F65FC" w14:textId="77777777" w:rsidR="00423DB1" w:rsidRDefault="00423DB1" w:rsidP="006E526A"/>
    <w:p w14:paraId="0C0AFC9B" w14:textId="77777777" w:rsidR="00423DB1" w:rsidRDefault="00423DB1" w:rsidP="006E526A"/>
    <w:p w14:paraId="61CF9D27" w14:textId="77777777" w:rsidR="00423DB1" w:rsidRDefault="00423DB1" w:rsidP="006E526A"/>
    <w:p w14:paraId="725951E8" w14:textId="77777777" w:rsidR="00423DB1" w:rsidRDefault="00423DB1" w:rsidP="006E526A"/>
    <w:p w14:paraId="38124FBB" w14:textId="77777777" w:rsidR="00423DB1" w:rsidRDefault="00423DB1" w:rsidP="006E526A"/>
    <w:p w14:paraId="0235D11F" w14:textId="77777777" w:rsidR="00423DB1" w:rsidRDefault="00423DB1" w:rsidP="006E526A"/>
    <w:p w14:paraId="67093861" w14:textId="77777777" w:rsidR="00423DB1" w:rsidRDefault="00423DB1" w:rsidP="006E526A"/>
    <w:p w14:paraId="054ED1A5" w14:textId="77777777" w:rsidR="00423DB1" w:rsidRDefault="00423DB1" w:rsidP="006E526A"/>
    <w:p w14:paraId="4D60AB95" w14:textId="77777777" w:rsidR="00423DB1" w:rsidRDefault="00423DB1" w:rsidP="006E526A"/>
    <w:p w14:paraId="70D7B2A8" w14:textId="6C4E3D9E" w:rsidR="00AC3D17" w:rsidRDefault="00AC3D17" w:rsidP="00AC3D17">
      <w:pPr>
        <w:pStyle w:val="Ttulo1"/>
      </w:pPr>
      <w:bookmarkStart w:id="10" w:name="_Toc189944341"/>
      <w:r>
        <w:lastRenderedPageBreak/>
        <w:t>Modelo de Dados</w:t>
      </w:r>
      <w:bookmarkEnd w:id="10"/>
    </w:p>
    <w:p w14:paraId="6EA065C5" w14:textId="7EC2D1F8" w:rsidR="00416748" w:rsidRDefault="00416748" w:rsidP="00416748">
      <w:pPr>
        <w:pStyle w:val="Ttulo2"/>
      </w:pPr>
      <w:bookmarkStart w:id="11" w:name="_Toc189944342"/>
      <w:r>
        <w:t>Modelo</w:t>
      </w:r>
      <w:r w:rsidR="00152463">
        <w:t xml:space="preserve"> </w:t>
      </w:r>
      <w:r w:rsidR="00B1483D">
        <w:t xml:space="preserve">Entidade </w:t>
      </w:r>
      <w:r w:rsidR="00152463">
        <w:t>Relacional</w:t>
      </w:r>
      <w:bookmarkEnd w:id="11"/>
    </w:p>
    <w:p w14:paraId="20189DCA" w14:textId="77777777" w:rsidR="00B1483D" w:rsidRDefault="00416748" w:rsidP="00B1483D">
      <w:pPr>
        <w:pStyle w:val="figura"/>
        <w:keepNext/>
      </w:pPr>
      <w:r>
        <w:drawing>
          <wp:inline distT="0" distB="0" distL="0" distR="0" wp14:anchorId="04ADEE4B" wp14:editId="68C3D6F6">
            <wp:extent cx="5400040" cy="1947545"/>
            <wp:effectExtent l="0" t="0" r="0" b="0"/>
            <wp:docPr id="1965881920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1920" name="Imagem 1" descr="Uma imagem com diagrama, texto, file, Esque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CC43" w14:textId="0819C475" w:rsidR="004D63AE" w:rsidRPr="00B1483D" w:rsidRDefault="00B1483D" w:rsidP="00B1483D">
      <w:pPr>
        <w:pStyle w:val="Legenda"/>
        <w:jc w:val="center"/>
        <w:rPr>
          <w:rFonts w:ascii="Times New Roman" w:hAnsi="Times New Roman"/>
        </w:rPr>
      </w:pPr>
      <w:r>
        <w:t xml:space="preserve">Figura </w:t>
      </w:r>
      <w:fldSimple w:instr=" SEQ Figura \* ARABIC ">
        <w:r w:rsidR="00DD2F9B">
          <w:rPr>
            <w:noProof/>
          </w:rPr>
          <w:t>1</w:t>
        </w:r>
      </w:fldSimple>
      <w:r>
        <w:t>- Modelo ER</w:t>
      </w:r>
    </w:p>
    <w:p w14:paraId="1A907F85" w14:textId="6329A386" w:rsidR="00F970F4" w:rsidRDefault="00F970F4" w:rsidP="00F970F4">
      <w:pPr>
        <w:pStyle w:val="Ttulo2"/>
      </w:pPr>
      <w:bookmarkStart w:id="12" w:name="_Toc189944343"/>
      <w:r>
        <w:lastRenderedPageBreak/>
        <w:t>User Cases</w:t>
      </w:r>
      <w:bookmarkEnd w:id="12"/>
    </w:p>
    <w:p w14:paraId="52A9AC6B" w14:textId="77777777" w:rsidR="00F970F4" w:rsidRDefault="00F970F4" w:rsidP="00F970F4">
      <w:pPr>
        <w:pStyle w:val="figura"/>
        <w:keepNext/>
      </w:pPr>
      <w:r>
        <w:drawing>
          <wp:inline distT="0" distB="0" distL="0" distR="0" wp14:anchorId="139AF9E2" wp14:editId="543A6FE3">
            <wp:extent cx="4878906" cy="4793996"/>
            <wp:effectExtent l="0" t="0" r="0" b="6985"/>
            <wp:docPr id="1492861396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1396" name="Picture 1" descr="A diagram of a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93" cy="479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C64D" w14:textId="68A4CEE0" w:rsidR="00F970F4" w:rsidRPr="00F970F4" w:rsidRDefault="00F970F4" w:rsidP="004D63AE">
      <w:pPr>
        <w:pStyle w:val="Legenda"/>
        <w:jc w:val="center"/>
      </w:pPr>
      <w:r>
        <w:t xml:space="preserve">Figura </w:t>
      </w:r>
      <w:fldSimple w:instr=" SEQ Figura \* ARABIC ">
        <w:r w:rsidR="00DD2F9B">
          <w:rPr>
            <w:noProof/>
          </w:rPr>
          <w:t>2</w:t>
        </w:r>
      </w:fldSimple>
      <w:r>
        <w:t>- Diagrama de Casos de Uso</w:t>
      </w:r>
    </w:p>
    <w:p w14:paraId="36C438E7" w14:textId="1DBF3C6A" w:rsidR="00AC3D17" w:rsidRDefault="00AC3D17" w:rsidP="00AC3D17">
      <w:pPr>
        <w:pStyle w:val="Ttulo2"/>
      </w:pPr>
      <w:bookmarkStart w:id="13" w:name="_Toc189944344"/>
      <w:r>
        <w:t>Tabelas Principais:</w:t>
      </w:r>
      <w:bookmarkEnd w:id="13"/>
    </w:p>
    <w:p w14:paraId="01054AA6" w14:textId="2854F28E" w:rsidR="00AC3D17" w:rsidRDefault="00AC3D17" w:rsidP="00AC3D17">
      <w:pPr>
        <w:pStyle w:val="PargrafodaLista"/>
        <w:numPr>
          <w:ilvl w:val="0"/>
          <w:numId w:val="8"/>
        </w:numPr>
      </w:pPr>
      <w:r>
        <w:t>U</w:t>
      </w:r>
      <w:r w:rsidR="00960486">
        <w:t>tilizadores</w:t>
      </w:r>
      <w:r>
        <w:t xml:space="preserve">: Regista informações como id, nome, email, </w:t>
      </w:r>
      <w:r w:rsidR="000726BB">
        <w:t>password</w:t>
      </w:r>
      <w:r>
        <w:t xml:space="preserve">, </w:t>
      </w:r>
      <w:r w:rsidR="00960486">
        <w:t>A</w:t>
      </w:r>
      <w:r>
        <w:t>utenticação</w:t>
      </w:r>
      <w:r w:rsidR="000726BB">
        <w:t xml:space="preserve">, </w:t>
      </w:r>
      <w:r w:rsidR="00960486">
        <w:t>Cargo</w:t>
      </w:r>
      <w:r w:rsidR="000726BB">
        <w:t>,</w:t>
      </w:r>
      <w:r>
        <w:t xml:space="preserve"> </w:t>
      </w:r>
      <w:r w:rsidR="00960486">
        <w:t>E</w:t>
      </w:r>
      <w:r>
        <w:t>stado</w:t>
      </w:r>
      <w:r w:rsidR="00960486">
        <w:t>, S</w:t>
      </w:r>
      <w:r w:rsidR="000726BB">
        <w:t>aldo</w:t>
      </w:r>
      <w:r w:rsidR="00960486">
        <w:t xml:space="preserve"> e data_criação</w:t>
      </w:r>
      <w:r>
        <w:t>.</w:t>
      </w:r>
    </w:p>
    <w:p w14:paraId="7064C866" w14:textId="335D1527" w:rsidR="00AC3D17" w:rsidRDefault="00AC3D17" w:rsidP="00AC3D17">
      <w:pPr>
        <w:pStyle w:val="PargrafodaLista"/>
        <w:numPr>
          <w:ilvl w:val="0"/>
          <w:numId w:val="8"/>
        </w:numPr>
      </w:pPr>
      <w:r>
        <w:t>Bilhetes: Contém o identificador único</w:t>
      </w:r>
      <w:r w:rsidR="00960486">
        <w:t xml:space="preserve"> com id_bilhete</w:t>
      </w:r>
      <w:r>
        <w:t>, preço, data, lugaresComprados, hora e id_</w:t>
      </w:r>
      <w:r w:rsidR="00960486">
        <w:t>veículo</w:t>
      </w:r>
      <w:r>
        <w:t xml:space="preserve"> e id_rota.</w:t>
      </w:r>
    </w:p>
    <w:p w14:paraId="506A4A75" w14:textId="4543B64C" w:rsidR="00AC3D17" w:rsidRDefault="00AC3D17" w:rsidP="00AC3D17">
      <w:pPr>
        <w:pStyle w:val="PargrafodaLista"/>
        <w:numPr>
          <w:ilvl w:val="0"/>
          <w:numId w:val="8"/>
        </w:numPr>
      </w:pPr>
      <w:r>
        <w:t xml:space="preserve">Rota: Contém id_rota, nome_rota, origem, destino, distância (em </w:t>
      </w:r>
      <w:r w:rsidR="00960486">
        <w:t>quilómetros</w:t>
      </w:r>
      <w:r>
        <w:t>)</w:t>
      </w:r>
    </w:p>
    <w:p w14:paraId="226B40FF" w14:textId="54A18A10" w:rsidR="00AC3D17" w:rsidRDefault="00AC3D17" w:rsidP="00AC3D17">
      <w:pPr>
        <w:pStyle w:val="PargrafodaLista"/>
        <w:numPr>
          <w:ilvl w:val="0"/>
          <w:numId w:val="8"/>
        </w:numPr>
      </w:pPr>
      <w:r>
        <w:t xml:space="preserve">Veículo: Contém </w:t>
      </w:r>
      <w:proofErr w:type="spellStart"/>
      <w:r>
        <w:t>id_</w:t>
      </w:r>
      <w:r w:rsidR="00960486">
        <w:t>veículo</w:t>
      </w:r>
      <w:proofErr w:type="spellEnd"/>
      <w:r>
        <w:t xml:space="preserve">, capacidade, </w:t>
      </w:r>
      <w:proofErr w:type="spellStart"/>
      <w:r>
        <w:t>nome_</w:t>
      </w:r>
      <w:r w:rsidR="00DD2F9B">
        <w:t>veículo</w:t>
      </w:r>
      <w:proofErr w:type="spellEnd"/>
      <w:r>
        <w:t xml:space="preserve"> e </w:t>
      </w:r>
      <w:r w:rsidR="00960486">
        <w:t>matrícula</w:t>
      </w:r>
      <w:r>
        <w:t>.</w:t>
      </w:r>
    </w:p>
    <w:p w14:paraId="033F3B1E" w14:textId="0F4428E1" w:rsidR="00AC3D17" w:rsidRDefault="00AC3D17" w:rsidP="00AC3D17">
      <w:pPr>
        <w:pStyle w:val="PargrafodaLista"/>
        <w:numPr>
          <w:ilvl w:val="0"/>
          <w:numId w:val="8"/>
        </w:numPr>
      </w:pPr>
      <w:r>
        <w:t>Alertas: Contém id, texto_alerta, data_emissao, id_remetentes e tipo</w:t>
      </w:r>
      <w:r w:rsidR="00960486">
        <w:t>_alerta</w:t>
      </w:r>
      <w:r>
        <w:t>.</w:t>
      </w:r>
    </w:p>
    <w:p w14:paraId="131B04DA" w14:textId="6419C504" w:rsidR="00F970F4" w:rsidRDefault="00960486" w:rsidP="000726BB">
      <w:pPr>
        <w:pStyle w:val="PargrafodaLista"/>
        <w:numPr>
          <w:ilvl w:val="0"/>
          <w:numId w:val="8"/>
        </w:numPr>
      </w:pPr>
      <w:proofErr w:type="spellStart"/>
      <w:r>
        <w:t>ComprasBilhetes</w:t>
      </w:r>
      <w:proofErr w:type="spellEnd"/>
      <w:r w:rsidR="00AC3D17">
        <w:t xml:space="preserve">: </w:t>
      </w:r>
      <w:proofErr w:type="spellStart"/>
      <w:r w:rsidR="00AC3D17">
        <w:t>id</w:t>
      </w:r>
      <w:proofErr w:type="gramStart"/>
      <w:r w:rsidR="00AC3D17">
        <w:t>_Compra</w:t>
      </w:r>
      <w:proofErr w:type="spellEnd"/>
      <w:proofErr w:type="gramEnd"/>
      <w:r w:rsidR="00AC3D17">
        <w:t xml:space="preserve">, </w:t>
      </w:r>
      <w:proofErr w:type="spellStart"/>
      <w:r w:rsidR="00AC3D17">
        <w:t>id_bilhete</w:t>
      </w:r>
      <w:proofErr w:type="spellEnd"/>
      <w:r w:rsidR="00AC3D17">
        <w:t xml:space="preserve">, </w:t>
      </w:r>
      <w:proofErr w:type="spellStart"/>
      <w:r w:rsidR="00AC3D17">
        <w:t>id_utilizador</w:t>
      </w:r>
      <w:proofErr w:type="spellEnd"/>
      <w:r>
        <w:t xml:space="preserve">, </w:t>
      </w:r>
      <w:proofErr w:type="spellStart"/>
      <w:r>
        <w:t>num_passageiros</w:t>
      </w:r>
      <w:proofErr w:type="spellEnd"/>
      <w:r>
        <w:t xml:space="preserve"> e </w:t>
      </w:r>
      <w:proofErr w:type="spellStart"/>
      <w:r>
        <w:t>data_compra</w:t>
      </w:r>
      <w:proofErr w:type="spellEnd"/>
      <w:r w:rsidR="00DD2F9B">
        <w:t>.</w:t>
      </w:r>
    </w:p>
    <w:p w14:paraId="0C906B2F" w14:textId="77777777" w:rsidR="00DD2F9B" w:rsidRDefault="00DD2F9B" w:rsidP="00DD2F9B">
      <w:pPr>
        <w:pStyle w:val="PargrafodaLista"/>
      </w:pPr>
    </w:p>
    <w:p w14:paraId="3C37C7E7" w14:textId="6806956C" w:rsidR="000726BB" w:rsidRDefault="000726BB" w:rsidP="000726BB">
      <w:pPr>
        <w:pStyle w:val="Ttulo1"/>
      </w:pPr>
      <w:bookmarkStart w:id="14" w:name="_Toc189944345"/>
      <w:r>
        <w:lastRenderedPageBreak/>
        <w:t xml:space="preserve">Print </w:t>
      </w:r>
      <w:proofErr w:type="spellStart"/>
      <w:r>
        <w:t>Screens</w:t>
      </w:r>
      <w:proofErr w:type="spellEnd"/>
      <w:r>
        <w:t xml:space="preserve"> da Aplicação</w:t>
      </w:r>
      <w:bookmarkEnd w:id="14"/>
    </w:p>
    <w:p w14:paraId="1BEF6A58" w14:textId="77777777" w:rsidR="00423DB1" w:rsidRDefault="00423DB1" w:rsidP="00123FD9"/>
    <w:p w14:paraId="36FC4253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4296B76F" wp14:editId="43FC5EC5">
            <wp:extent cx="5400040" cy="2428240"/>
            <wp:effectExtent l="0" t="0" r="0" b="0"/>
            <wp:docPr id="902896821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6821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C3B6" w14:textId="49449134" w:rsidR="00423DB1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-Página inicial</w:t>
      </w:r>
    </w:p>
    <w:p w14:paraId="2BBDD18D" w14:textId="77777777" w:rsidR="00DD2F9B" w:rsidRDefault="00DD2F9B" w:rsidP="00DD2F9B"/>
    <w:p w14:paraId="59F27A0E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07CD6BC8" wp14:editId="406001CD">
            <wp:extent cx="5400040" cy="2436495"/>
            <wp:effectExtent l="0" t="0" r="0" b="1905"/>
            <wp:docPr id="1945014089" name="Imagem 1" descr="Uma imagem com texto, captura de ecrã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4089" name="Imagem 1" descr="Uma imagem com texto, captura de ecrã, design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BE6" w14:textId="2E941075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</w:t>
      </w:r>
      <w:r w:rsidRPr="0020244C">
        <w:t>página de Login</w:t>
      </w:r>
    </w:p>
    <w:p w14:paraId="002C28F4" w14:textId="77777777" w:rsidR="00423DB1" w:rsidRDefault="00423DB1" w:rsidP="00123FD9"/>
    <w:p w14:paraId="0D4FA75E" w14:textId="77777777" w:rsidR="00DD2F9B" w:rsidRDefault="00DD2F9B" w:rsidP="00123FD9"/>
    <w:p w14:paraId="4C0BC772" w14:textId="77777777" w:rsidR="00DD2F9B" w:rsidRDefault="00DD2F9B" w:rsidP="00123FD9"/>
    <w:p w14:paraId="495241FD" w14:textId="77777777" w:rsidR="00DD2F9B" w:rsidRDefault="00DD2F9B" w:rsidP="00123FD9"/>
    <w:p w14:paraId="5012F7F0" w14:textId="77777777" w:rsidR="00DD2F9B" w:rsidRDefault="00DD2F9B" w:rsidP="00123FD9"/>
    <w:p w14:paraId="2AB11B26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1C30D234" wp14:editId="4F8E7D94">
            <wp:extent cx="5400040" cy="2440940"/>
            <wp:effectExtent l="0" t="0" r="0" b="0"/>
            <wp:docPr id="1748445214" name="Imagem 1" descr="Uma imagem com texto, captura de ecrã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5214" name="Imagem 1" descr="Uma imagem com texto, captura de ecrã, design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9E47" w14:textId="5B827127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244A52">
        <w:t>-página de registo</w:t>
      </w:r>
    </w:p>
    <w:p w14:paraId="76EEE617" w14:textId="77777777" w:rsidR="00DD2F9B" w:rsidRDefault="00DD2F9B" w:rsidP="00DD2F9B"/>
    <w:p w14:paraId="06FE5735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4FC24472" wp14:editId="5FF5AB60">
            <wp:extent cx="5400040" cy="2433955"/>
            <wp:effectExtent l="0" t="0" r="0" b="4445"/>
            <wp:docPr id="642768445" name="Imagem 1" descr="Uma imagem com texto, software, Ícone de computador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8445" name="Imagem 1" descr="Uma imagem com texto, software, Ícone de computador, Software de multimédia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759C" w14:textId="1D1063A7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-página de perfil</w:t>
      </w:r>
    </w:p>
    <w:p w14:paraId="0822AAE2" w14:textId="77777777" w:rsidR="00DD2F9B" w:rsidRDefault="00DD2F9B" w:rsidP="00DD2F9B"/>
    <w:p w14:paraId="032C23AE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5C9C5736" wp14:editId="549AC72B">
            <wp:extent cx="5400040" cy="2422525"/>
            <wp:effectExtent l="0" t="0" r="0" b="0"/>
            <wp:docPr id="1413408098" name="Imagem 1" descr="Uma imagem com texto, software, Ícone de computador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8098" name="Imagem 1" descr="Uma imagem com texto, software, Ícone de computador, Software de multimédia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999" w14:textId="36B75850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-página de definições</w:t>
      </w:r>
    </w:p>
    <w:p w14:paraId="38B10536" w14:textId="77777777" w:rsidR="00DD2F9B" w:rsidRDefault="00DD2F9B" w:rsidP="00DD2F9B"/>
    <w:p w14:paraId="3CB98200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0D6375A3" wp14:editId="436E543B">
            <wp:extent cx="5400040" cy="2419985"/>
            <wp:effectExtent l="0" t="0" r="0" b="0"/>
            <wp:docPr id="2002525585" name="Imagem 1" descr="Uma imagem com captura de ecrã, texto, software, Ícone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5585" name="Imagem 1" descr="Uma imagem com captura de ecrã, texto, software, Ícone de computador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DC0" w14:textId="1A9E6946" w:rsidR="00DD2F9B" w:rsidRP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-página adição saldo</w:t>
      </w:r>
    </w:p>
    <w:p w14:paraId="5D2070A7" w14:textId="77777777" w:rsidR="00423DB1" w:rsidRDefault="00423DB1" w:rsidP="00123FD9"/>
    <w:p w14:paraId="21F1743D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5464FC7C" wp14:editId="76983841">
            <wp:extent cx="5400040" cy="2426970"/>
            <wp:effectExtent l="0" t="0" r="0" b="0"/>
            <wp:docPr id="1752117936" name="Imagem 1" descr="Uma imagem com captura de ecrã, texto, software, Ícone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7936" name="Imagem 1" descr="Uma imagem com captura de ecrã, texto, software, Ícone de computador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CEE" w14:textId="3AEBF7F6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-página levantamento de saldo</w:t>
      </w:r>
    </w:p>
    <w:p w14:paraId="264170EE" w14:textId="77777777" w:rsidR="00DD2F9B" w:rsidRDefault="00DD2F9B" w:rsidP="00DD2F9B"/>
    <w:p w14:paraId="5A35E54C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2A7BE5CB" wp14:editId="100F7F28">
            <wp:extent cx="5400040" cy="2436495"/>
            <wp:effectExtent l="0" t="0" r="0" b="1905"/>
            <wp:docPr id="1320255991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5991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46D5" w14:textId="0D49BE32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-página gestão de veículos</w:t>
      </w:r>
    </w:p>
    <w:p w14:paraId="51DCB7F2" w14:textId="77777777" w:rsidR="00DD2F9B" w:rsidRDefault="00DD2F9B" w:rsidP="00DD2F9B"/>
    <w:p w14:paraId="772096CC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15D8AC72" wp14:editId="6C7B00B9">
            <wp:extent cx="5400040" cy="2425700"/>
            <wp:effectExtent l="0" t="0" r="0" b="0"/>
            <wp:docPr id="126508313" name="Imagem 1" descr="Uma imagem com captura de ecrã, texto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8313" name="Imagem 1" descr="Uma imagem com captura de ecrã, texto, software, Software de multimédia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CDB" w14:textId="68F42A91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-página gestão de rotas</w:t>
      </w:r>
    </w:p>
    <w:p w14:paraId="0A82F39E" w14:textId="77777777" w:rsidR="00DD2F9B" w:rsidRDefault="00DD2F9B" w:rsidP="00DD2F9B"/>
    <w:p w14:paraId="3A912ABE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676BBD1F" wp14:editId="2EC116AA">
            <wp:extent cx="5400040" cy="2364740"/>
            <wp:effectExtent l="0" t="0" r="0" b="0"/>
            <wp:docPr id="731258425" name="Imagem 1" descr="Uma imagem com texto, software, Ícone de computador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8425" name="Imagem 1" descr="Uma imagem com texto, software, Ícone de computador, Página web&#10;&#10;Os conteúdos gerados por IA poderão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304E" w14:textId="1BA52153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-página gestão de utilizadores</w:t>
      </w:r>
    </w:p>
    <w:p w14:paraId="33BDD9D7" w14:textId="77777777" w:rsidR="00DD2F9B" w:rsidRDefault="00DD2F9B" w:rsidP="00DD2F9B"/>
    <w:p w14:paraId="34397EBB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7B33DA1F" wp14:editId="4E9D97C8">
            <wp:extent cx="5400040" cy="2445385"/>
            <wp:effectExtent l="0" t="0" r="0" b="0"/>
            <wp:docPr id="877223894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23894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B40" w14:textId="4A5DB99B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>-página gestão de bilhetes</w:t>
      </w:r>
    </w:p>
    <w:p w14:paraId="1552CE6F" w14:textId="77777777" w:rsidR="00DD2F9B" w:rsidRDefault="00DD2F9B" w:rsidP="00DD2F9B"/>
    <w:p w14:paraId="4605297C" w14:textId="77777777" w:rsidR="00DD2F9B" w:rsidRDefault="00DD2F9B" w:rsidP="00DD2F9B">
      <w:pPr>
        <w:pStyle w:val="figura"/>
        <w:keepNext/>
      </w:pPr>
      <w:r w:rsidRPr="00DD2F9B">
        <w:drawing>
          <wp:inline distT="0" distB="0" distL="0" distR="0" wp14:anchorId="18797446" wp14:editId="3C6D9CEE">
            <wp:extent cx="5400040" cy="2439670"/>
            <wp:effectExtent l="0" t="0" r="0" b="0"/>
            <wp:docPr id="902210231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10231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D328" w14:textId="2297740E" w:rsid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>-página gestão de pedidos</w:t>
      </w:r>
    </w:p>
    <w:p w14:paraId="2C8422AE" w14:textId="77777777" w:rsidR="00DD2F9B" w:rsidRDefault="00DD2F9B" w:rsidP="00DD2F9B"/>
    <w:p w14:paraId="7CF321B7" w14:textId="77777777" w:rsidR="00DD2F9B" w:rsidRDefault="00DD2F9B" w:rsidP="00DD2F9B">
      <w:pPr>
        <w:pStyle w:val="figura"/>
        <w:keepNext/>
      </w:pPr>
      <w:r w:rsidRPr="00DD2F9B">
        <w:lastRenderedPageBreak/>
        <w:drawing>
          <wp:inline distT="0" distB="0" distL="0" distR="0" wp14:anchorId="2E3222FE" wp14:editId="64C50299">
            <wp:extent cx="5400040" cy="2373630"/>
            <wp:effectExtent l="0" t="0" r="0" b="7620"/>
            <wp:docPr id="628512855" name="Imagem 1" descr="Uma imagem com texto, software, Ícone de computador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2855" name="Imagem 1" descr="Uma imagem com texto, software, Ícone de computador, Página web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067D" w14:textId="7E91C094" w:rsidR="00DD2F9B" w:rsidRPr="00DD2F9B" w:rsidRDefault="00DD2F9B" w:rsidP="00DD2F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>-página gestão de alertas</w:t>
      </w:r>
    </w:p>
    <w:p w14:paraId="03DB4581" w14:textId="77777777" w:rsidR="00DD2F9B" w:rsidRDefault="00DD2F9B" w:rsidP="00DD2F9B"/>
    <w:p w14:paraId="1B856A97" w14:textId="77777777" w:rsidR="00DD2F9B" w:rsidRPr="00DD2F9B" w:rsidRDefault="00DD2F9B" w:rsidP="00DD2F9B"/>
    <w:p w14:paraId="25ECC644" w14:textId="77777777" w:rsidR="00DD2F9B" w:rsidRPr="00DD2F9B" w:rsidRDefault="00DD2F9B" w:rsidP="00DD2F9B"/>
    <w:p w14:paraId="3A3626C9" w14:textId="77777777" w:rsidR="00423DB1" w:rsidRDefault="00423DB1" w:rsidP="00123FD9"/>
    <w:p w14:paraId="60FB30D0" w14:textId="77777777" w:rsidR="00423DB1" w:rsidRDefault="00423DB1" w:rsidP="00123FD9"/>
    <w:p w14:paraId="6A21E65B" w14:textId="77777777" w:rsidR="00423DB1" w:rsidRDefault="00423DB1" w:rsidP="00123FD9"/>
    <w:p w14:paraId="4E2B4D64" w14:textId="77777777" w:rsidR="00423DB1" w:rsidRDefault="00423DB1" w:rsidP="00123FD9"/>
    <w:p w14:paraId="63C07447" w14:textId="77777777" w:rsidR="00423DB1" w:rsidRDefault="00423DB1" w:rsidP="00123FD9"/>
    <w:p w14:paraId="4EF89494" w14:textId="77777777" w:rsidR="00DD2F9B" w:rsidRDefault="00DD2F9B">
      <w:pPr>
        <w:spacing w:line="259" w:lineRule="auto"/>
        <w:rPr>
          <w:rFonts w:eastAsiaTheme="majorEastAsia" w:cstheme="majorBidi"/>
          <w:sz w:val="40"/>
          <w:szCs w:val="40"/>
        </w:rPr>
      </w:pPr>
      <w:bookmarkStart w:id="15" w:name="_Toc189944346"/>
      <w:r>
        <w:br w:type="page"/>
      </w:r>
    </w:p>
    <w:p w14:paraId="5AC24095" w14:textId="7E6DA24E" w:rsidR="00C25646" w:rsidRDefault="00512CDE" w:rsidP="00512CDE">
      <w:pPr>
        <w:pStyle w:val="Ttulo1"/>
      </w:pPr>
      <w:r>
        <w:lastRenderedPageBreak/>
        <w:t>Conclusão</w:t>
      </w:r>
      <w:bookmarkEnd w:id="15"/>
    </w:p>
    <w:p w14:paraId="70CFA4A3" w14:textId="40265493" w:rsidR="00F9601F" w:rsidRDefault="00960486" w:rsidP="004C3F73">
      <w:pPr>
        <w:jc w:val="both"/>
        <w:rPr>
          <w:rFonts w:eastAsiaTheme="majorEastAsia" w:cstheme="majorBidi"/>
          <w:sz w:val="40"/>
          <w:szCs w:val="40"/>
        </w:rPr>
      </w:pPr>
      <w:r w:rsidRPr="00960486">
        <w:t>Durante o desenvolvimento, a nossa estratégia foi focada em garantir que a aplicação não só fosse intuitiva e fácil de usar, mas também preparada para crescer e evoluir com o tempo. Optámos por adotar um design modular, o que permite uma flexibilidade significativa para futuras expansões e personalizações à medida que novas necessidades surgem. Além disso, priorizámos a implementação das funcionalidades essenciais nas primeiras fases do desenvolvimento, assegurando que a aplicação atendesse aos requisitos mais críticos de forma eficiente. Este enfoque nas funcionalidades chave, combinado com a estrutura modular, garante não só a robustez da solução a curto prazo, mas também uma base sólida para adaptações e melhorias ao longo do ciclo de vida do projeto, oferecendo uma solução que pode crescer e se adaptar conforme o sistema evolui.</w:t>
      </w:r>
      <w:r w:rsidR="00F9601F">
        <w:br w:type="page"/>
      </w:r>
    </w:p>
    <w:p w14:paraId="78E7548E" w14:textId="2B86E36D" w:rsidR="001849E7" w:rsidRDefault="00457708" w:rsidP="00B37FAC">
      <w:pPr>
        <w:pStyle w:val="Ttulo1"/>
      </w:pPr>
      <w:bookmarkStart w:id="16" w:name="_Toc189944347"/>
      <w:r>
        <w:lastRenderedPageBreak/>
        <w:t>Anexos</w:t>
      </w:r>
      <w:bookmarkEnd w:id="16"/>
    </w:p>
    <w:p w14:paraId="14BCB9E4" w14:textId="77777777" w:rsidR="00B37FAC" w:rsidRPr="00B37FAC" w:rsidRDefault="00B37FAC" w:rsidP="00B37FAC"/>
    <w:p w14:paraId="6D8A7737" w14:textId="5CC29EB7" w:rsidR="00B37FAC" w:rsidRDefault="00960486" w:rsidP="00B37FAC">
      <w:pPr>
        <w:pStyle w:val="figura"/>
        <w:keepNext/>
      </w:pPr>
      <w:r w:rsidRPr="00960486">
        <w:drawing>
          <wp:inline distT="0" distB="0" distL="0" distR="0" wp14:anchorId="314FC067" wp14:editId="70F0A5A5">
            <wp:extent cx="5400040" cy="2717165"/>
            <wp:effectExtent l="0" t="0" r="0" b="6985"/>
            <wp:docPr id="1900013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1347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7B64" w14:textId="66F9EA73" w:rsidR="00723936" w:rsidRPr="00DE5D7A" w:rsidRDefault="00B37FAC" w:rsidP="00B37FAC">
      <w:pPr>
        <w:pStyle w:val="Legenda"/>
        <w:jc w:val="center"/>
        <w:sectPr w:rsidR="00723936" w:rsidRPr="00DE5D7A" w:rsidSect="00567A01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Figura </w:t>
      </w:r>
      <w:fldSimple w:instr=" SEQ Figura \* ARABIC ">
        <w:r w:rsidR="00DD2F9B">
          <w:rPr>
            <w:noProof/>
          </w:rPr>
          <w:t>16</w:t>
        </w:r>
      </w:fldSimple>
      <w:r>
        <w:t xml:space="preserve">- Estrutura de base de </w:t>
      </w:r>
      <w:r w:rsidR="007649D5">
        <w:t>dados</w:t>
      </w:r>
    </w:p>
    <w:p w14:paraId="68EBEB76" w14:textId="77777777" w:rsidR="00F9601F" w:rsidRDefault="00F9601F" w:rsidP="00F9601F">
      <w:pPr>
        <w:pStyle w:val="Ttulo1"/>
      </w:pPr>
      <w:bookmarkStart w:id="17" w:name="_Toc189944348"/>
      <w:r>
        <w:lastRenderedPageBreak/>
        <w:t>Referências</w:t>
      </w:r>
      <w:bookmarkEnd w:id="17"/>
    </w:p>
    <w:p w14:paraId="3DB4FD96" w14:textId="77777777" w:rsidR="00F9601F" w:rsidRDefault="00F9601F" w:rsidP="00F9601F">
      <w:hyperlink r:id="rId29" w:history="1">
        <w:r w:rsidRPr="00C623CF">
          <w:rPr>
            <w:rStyle w:val="Hiperligao"/>
          </w:rPr>
          <w:t>https://www.w3schools.com/php/default.asp</w:t>
        </w:r>
      </w:hyperlink>
    </w:p>
    <w:p w14:paraId="637136A9" w14:textId="77777777" w:rsidR="00F9601F" w:rsidRDefault="00F9601F" w:rsidP="00F9601F">
      <w:hyperlink r:id="rId30" w:history="1">
        <w:r w:rsidRPr="00C623CF">
          <w:rPr>
            <w:rStyle w:val="Hiperligao"/>
          </w:rPr>
          <w:t>https://moodle2425.ipcb.pt/login/index.php</w:t>
        </w:r>
      </w:hyperlink>
    </w:p>
    <w:p w14:paraId="48EC4EDC" w14:textId="38EA379B" w:rsidR="00BA2296" w:rsidRPr="00F9601F" w:rsidRDefault="00BA2296" w:rsidP="00906CCC">
      <w:pPr>
        <w:rPr>
          <w:u w:val="single"/>
        </w:rPr>
      </w:pPr>
    </w:p>
    <w:sectPr w:rsidR="00BA2296" w:rsidRPr="00F9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42E5" w14:textId="77777777" w:rsidR="0049275D" w:rsidRDefault="0049275D" w:rsidP="003059B7">
      <w:pPr>
        <w:spacing w:after="0" w:line="240" w:lineRule="auto"/>
      </w:pPr>
      <w:r>
        <w:separator/>
      </w:r>
    </w:p>
  </w:endnote>
  <w:endnote w:type="continuationSeparator" w:id="0">
    <w:p w14:paraId="4A5A41AE" w14:textId="77777777" w:rsidR="0049275D" w:rsidRDefault="0049275D" w:rsidP="0030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rva Modern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948353"/>
      <w:docPartObj>
        <w:docPartGallery w:val="Page Numbers (Bottom of Page)"/>
        <w:docPartUnique/>
      </w:docPartObj>
    </w:sdtPr>
    <w:sdtContent>
      <w:p w14:paraId="69895966" w14:textId="77777777" w:rsidR="00567A01" w:rsidRDefault="00567A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78F6C" w14:textId="77777777" w:rsidR="00DF1CDE" w:rsidRDefault="00DF1C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3251052"/>
      <w:docPartObj>
        <w:docPartGallery w:val="Page Numbers (Bottom of Page)"/>
        <w:docPartUnique/>
      </w:docPartObj>
    </w:sdtPr>
    <w:sdtContent>
      <w:p w14:paraId="6DD630B4" w14:textId="77777777" w:rsidR="00567A01" w:rsidRDefault="00567A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75DFB" w14:textId="77777777" w:rsidR="00DF1CDE" w:rsidRDefault="00DF1C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28CD5" w14:textId="77777777" w:rsidR="0049275D" w:rsidRDefault="0049275D" w:rsidP="003059B7">
      <w:pPr>
        <w:spacing w:after="0" w:line="240" w:lineRule="auto"/>
      </w:pPr>
      <w:r>
        <w:separator/>
      </w:r>
    </w:p>
  </w:footnote>
  <w:footnote w:type="continuationSeparator" w:id="0">
    <w:p w14:paraId="03F0DC76" w14:textId="77777777" w:rsidR="0049275D" w:rsidRDefault="0049275D" w:rsidP="00305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E5CF3" w14:textId="0A008677" w:rsidR="003059B7" w:rsidRDefault="00F92FFE" w:rsidP="00567A01">
    <w:pPr>
      <w:pStyle w:val="Cabealho"/>
      <w:jc w:val="right"/>
    </w:pPr>
    <w:proofErr w:type="spellStart"/>
    <w:r>
      <w:t>FelixBus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EA257" w14:textId="1857D2AC" w:rsidR="00567A01" w:rsidRDefault="00567A01" w:rsidP="00567A01">
    <w:pPr>
      <w:pStyle w:val="Cabealho"/>
      <w:jc w:val="right"/>
    </w:pPr>
    <w:r>
      <w:t xml:space="preserve">Ruben </w:t>
    </w:r>
    <w:r w:rsidR="00F92FFE">
      <w:t>Pinheiro e Leandro Pinto</w:t>
    </w:r>
  </w:p>
  <w:p w14:paraId="6F46DABD" w14:textId="77777777" w:rsidR="00DF1CDE" w:rsidRDefault="00DF1CDE" w:rsidP="00567A0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044"/>
    <w:multiLevelType w:val="hybridMultilevel"/>
    <w:tmpl w:val="72AA5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8FE"/>
    <w:multiLevelType w:val="hybridMultilevel"/>
    <w:tmpl w:val="9634E0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33B0"/>
    <w:multiLevelType w:val="hybridMultilevel"/>
    <w:tmpl w:val="734CA4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2E06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2C0856"/>
    <w:multiLevelType w:val="hybridMultilevel"/>
    <w:tmpl w:val="4660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1AC4"/>
    <w:multiLevelType w:val="hybridMultilevel"/>
    <w:tmpl w:val="F45CF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414B"/>
    <w:multiLevelType w:val="hybridMultilevel"/>
    <w:tmpl w:val="17463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922DE"/>
    <w:multiLevelType w:val="hybridMultilevel"/>
    <w:tmpl w:val="A02E7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114C4"/>
    <w:multiLevelType w:val="hybridMultilevel"/>
    <w:tmpl w:val="8BFA8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99520">
    <w:abstractNumId w:val="3"/>
  </w:num>
  <w:num w:numId="2" w16cid:durableId="1646079918">
    <w:abstractNumId w:val="8"/>
  </w:num>
  <w:num w:numId="3" w16cid:durableId="617180440">
    <w:abstractNumId w:val="1"/>
  </w:num>
  <w:num w:numId="4" w16cid:durableId="1552576124">
    <w:abstractNumId w:val="7"/>
  </w:num>
  <w:num w:numId="5" w16cid:durableId="2142531789">
    <w:abstractNumId w:val="6"/>
  </w:num>
  <w:num w:numId="6" w16cid:durableId="849561591">
    <w:abstractNumId w:val="0"/>
  </w:num>
  <w:num w:numId="7" w16cid:durableId="1558974242">
    <w:abstractNumId w:val="5"/>
  </w:num>
  <w:num w:numId="8" w16cid:durableId="447354959">
    <w:abstractNumId w:val="4"/>
  </w:num>
  <w:num w:numId="9" w16cid:durableId="162222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6"/>
    <w:rsid w:val="00003E90"/>
    <w:rsid w:val="00004B62"/>
    <w:rsid w:val="00052C52"/>
    <w:rsid w:val="00063FC3"/>
    <w:rsid w:val="000726BB"/>
    <w:rsid w:val="000D5298"/>
    <w:rsid w:val="00102BBD"/>
    <w:rsid w:val="00123FD9"/>
    <w:rsid w:val="00152463"/>
    <w:rsid w:val="001849E7"/>
    <w:rsid w:val="00252F10"/>
    <w:rsid w:val="003059B7"/>
    <w:rsid w:val="003B2191"/>
    <w:rsid w:val="003C2413"/>
    <w:rsid w:val="00406A1C"/>
    <w:rsid w:val="00416748"/>
    <w:rsid w:val="00423DB1"/>
    <w:rsid w:val="00432B89"/>
    <w:rsid w:val="00457708"/>
    <w:rsid w:val="0048748A"/>
    <w:rsid w:val="0049275D"/>
    <w:rsid w:val="004A497F"/>
    <w:rsid w:val="004C0113"/>
    <w:rsid w:val="004C3F73"/>
    <w:rsid w:val="004D63AE"/>
    <w:rsid w:val="004D67E4"/>
    <w:rsid w:val="00512CDE"/>
    <w:rsid w:val="00567A01"/>
    <w:rsid w:val="00590864"/>
    <w:rsid w:val="005E2639"/>
    <w:rsid w:val="00651D33"/>
    <w:rsid w:val="00673185"/>
    <w:rsid w:val="0067601E"/>
    <w:rsid w:val="00682E8B"/>
    <w:rsid w:val="006E526A"/>
    <w:rsid w:val="00723936"/>
    <w:rsid w:val="00724097"/>
    <w:rsid w:val="0072768B"/>
    <w:rsid w:val="007341A5"/>
    <w:rsid w:val="007649D5"/>
    <w:rsid w:val="008807D9"/>
    <w:rsid w:val="008A203C"/>
    <w:rsid w:val="00906CCC"/>
    <w:rsid w:val="00960486"/>
    <w:rsid w:val="009F0DA1"/>
    <w:rsid w:val="00A33E3E"/>
    <w:rsid w:val="00AC3B4C"/>
    <w:rsid w:val="00AC3D17"/>
    <w:rsid w:val="00AD7BEF"/>
    <w:rsid w:val="00B1483D"/>
    <w:rsid w:val="00B37FAC"/>
    <w:rsid w:val="00BA2296"/>
    <w:rsid w:val="00BD0B31"/>
    <w:rsid w:val="00BF4DBE"/>
    <w:rsid w:val="00C25646"/>
    <w:rsid w:val="00C45382"/>
    <w:rsid w:val="00CA412B"/>
    <w:rsid w:val="00CF58F3"/>
    <w:rsid w:val="00D737A8"/>
    <w:rsid w:val="00D8324E"/>
    <w:rsid w:val="00DD2F9B"/>
    <w:rsid w:val="00DE5D7A"/>
    <w:rsid w:val="00DF1CDE"/>
    <w:rsid w:val="00E071F0"/>
    <w:rsid w:val="00E77F49"/>
    <w:rsid w:val="00EC5243"/>
    <w:rsid w:val="00ED60E2"/>
    <w:rsid w:val="00EE4474"/>
    <w:rsid w:val="00EF3BB4"/>
    <w:rsid w:val="00F021A1"/>
    <w:rsid w:val="00F84255"/>
    <w:rsid w:val="00F92FFE"/>
    <w:rsid w:val="00F9601F"/>
    <w:rsid w:val="00F970F4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4599"/>
  <w15:chartTrackingRefBased/>
  <w15:docId w15:val="{E3D135E8-A060-4D80-B6DD-4223DEB3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89"/>
    <w:pPr>
      <w:spacing w:line="360" w:lineRule="auto"/>
    </w:pPr>
    <w:rPr>
      <w:rFonts w:ascii="Minerva Modern" w:hAnsi="Minerva Moder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D67E4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D67E4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D67E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59B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59B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59B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59B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59B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59B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67E4"/>
    <w:rPr>
      <w:rFonts w:ascii="Minerva Modern" w:eastAsiaTheme="majorEastAsia" w:hAnsi="Minerva Moder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67E4"/>
    <w:rPr>
      <w:rFonts w:ascii="Minerva Modern" w:eastAsiaTheme="majorEastAsia" w:hAnsi="Minerva Modern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67E4"/>
    <w:rPr>
      <w:rFonts w:ascii="Minerva Modern" w:eastAsiaTheme="majorEastAsia" w:hAnsi="Minerva Modern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5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59B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5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59B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5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5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67E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67E4"/>
    <w:rPr>
      <w:rFonts w:ascii="Minerva Modern" w:eastAsiaTheme="majorEastAsia" w:hAnsi="Minerva Moder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2413"/>
    <w:pPr>
      <w:numPr>
        <w:ilvl w:val="1"/>
      </w:numPr>
      <w:jc w:val="center"/>
    </w:pPr>
    <w:rPr>
      <w:rFonts w:eastAsiaTheme="majorEastAsia" w:cstheme="majorBidi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2413"/>
    <w:rPr>
      <w:rFonts w:ascii="Minerva Modern" w:eastAsiaTheme="majorEastAsia" w:hAnsi="Minerva Modern" w:cstheme="majorBidi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59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9B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59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59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59B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305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59B7"/>
  </w:style>
  <w:style w:type="paragraph" w:styleId="Rodap">
    <w:name w:val="footer"/>
    <w:basedOn w:val="Normal"/>
    <w:link w:val="RodapCarter"/>
    <w:uiPriority w:val="99"/>
    <w:unhideWhenUsed/>
    <w:rsid w:val="00305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59B7"/>
  </w:style>
  <w:style w:type="table" w:styleId="TabelacomGrelha">
    <w:name w:val="Table Grid"/>
    <w:basedOn w:val="Tabelanormal"/>
    <w:uiPriority w:val="39"/>
    <w:rsid w:val="003C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C0113"/>
    <w:pPr>
      <w:spacing w:after="0" w:line="240" w:lineRule="auto"/>
    </w:pPr>
  </w:style>
  <w:style w:type="paragraph" w:styleId="Data">
    <w:name w:val="Date"/>
    <w:basedOn w:val="Normal"/>
    <w:next w:val="Normal"/>
    <w:link w:val="DataCarter"/>
    <w:uiPriority w:val="99"/>
    <w:unhideWhenUsed/>
    <w:rsid w:val="004C0113"/>
  </w:style>
  <w:style w:type="character" w:customStyle="1" w:styleId="DataCarter">
    <w:name w:val="Data Caráter"/>
    <w:basedOn w:val="Tipodeletrapredefinidodopargrafo"/>
    <w:link w:val="Data"/>
    <w:uiPriority w:val="99"/>
    <w:rsid w:val="004C0113"/>
    <w:rPr>
      <w:rFonts w:ascii="Minerva Modern" w:hAnsi="Minerva Modern"/>
      <w:sz w:val="24"/>
    </w:rPr>
  </w:style>
  <w:style w:type="character" w:styleId="nfaseDiscreta">
    <w:name w:val="Subtle Emphasis"/>
    <w:basedOn w:val="Tipodeletrapredefinidodopargrafo"/>
    <w:uiPriority w:val="19"/>
    <w:qFormat/>
    <w:rsid w:val="004C0113"/>
    <w:rPr>
      <w:rFonts w:ascii="Minerva Modern" w:hAnsi="Minerva Modern"/>
      <w:i/>
      <w:iCs/>
      <w:color w:val="auto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DE5D7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E5D7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5D7A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E5D7A"/>
    <w:pPr>
      <w:spacing w:after="100"/>
      <w:ind w:left="240"/>
    </w:pPr>
  </w:style>
  <w:style w:type="paragraph" w:customStyle="1" w:styleId="figura">
    <w:name w:val="figura"/>
    <w:basedOn w:val="Normal"/>
    <w:next w:val="Legenda"/>
    <w:qFormat/>
    <w:rsid w:val="0072768B"/>
    <w:pPr>
      <w:jc w:val="center"/>
    </w:pPr>
    <w:rPr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72768B"/>
    <w:pPr>
      <w:spacing w:after="200" w:line="240" w:lineRule="auto"/>
    </w:pPr>
    <w:rPr>
      <w:i/>
      <w:iCs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CF58F3"/>
    <w:pPr>
      <w:tabs>
        <w:tab w:val="left" w:pos="384"/>
      </w:tabs>
      <w:spacing w:after="0" w:line="240" w:lineRule="auto"/>
      <w:ind w:left="384" w:hanging="384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23FD9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72409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41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w3schools.com/php/defau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yperlink" Target="https://moodle2425.ipcb.pt/login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3en\OneDrive\Ambiente%20de%20Trabalho\ModeloRelatorio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EC3F-9A6A-48E3-AB6F-7455BC66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ModeloRelatorio</Template>
  <TotalTime>249</TotalTime>
  <Pages>19</Pages>
  <Words>1218</Words>
  <Characters>6580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Bras</dc:creator>
  <cp:keywords/>
  <dc:description/>
  <cp:lastModifiedBy>Ruben Pinheiro</cp:lastModifiedBy>
  <cp:revision>26</cp:revision>
  <cp:lastPrinted>2025-01-04T15:48:00Z</cp:lastPrinted>
  <dcterms:created xsi:type="dcterms:W3CDTF">2025-01-02T17:32:00Z</dcterms:created>
  <dcterms:modified xsi:type="dcterms:W3CDTF">2025-02-10T18:40:00Z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id="uzH6eomh"/&gt;&lt;style id="http://www.zotero.org/styles/ieee"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